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DE00" w14:textId="64E3437B" w:rsidR="00FE576D" w:rsidRDefault="006A5F19" w:rsidP="006A5F19">
      <w:pPr>
        <w:pStyle w:val="Subtitle"/>
        <w:ind w:right="160"/>
      </w:pPr>
      <w:r>
        <w:t>Minute Meeting</w:t>
      </w:r>
      <w:r w:rsidR="00B4713C">
        <w:t xml:space="preserve"> </w:t>
      </w:r>
    </w:p>
    <w:p w14:paraId="6ED58EBF" w14:textId="0D29F142" w:rsidR="00FE576D" w:rsidRDefault="00B4713C" w:rsidP="00774146">
      <w:pPr>
        <w:pStyle w:val="Date"/>
      </w:pPr>
      <w:r>
        <w:rPr>
          <w:rStyle w:val="IntenseEmphasis"/>
        </w:rPr>
        <w:t xml:space="preserve">12 June 2020, 13.30-16.30 </w:t>
      </w:r>
      <w:r w:rsidR="00684306">
        <w:rPr>
          <w:rStyle w:val="IntenseEmphasis"/>
        </w:rPr>
        <w:t xml:space="preserve"> </w:t>
      </w:r>
      <w:sdt>
        <w:sdtPr>
          <w:alias w:val="Enter date and time:"/>
          <w:tag w:val="Enter date and time:"/>
          <w:id w:val="2002008441"/>
          <w:placeholder>
            <w:docPart w:val="39E39095E7A24D1AB6C9D1ABA5A12830"/>
          </w:placeholder>
          <w:temporary/>
          <w:showingPlcHdr/>
          <w15:appearance w15:val="hidden"/>
        </w:sdtPr>
        <w:sdtEndPr/>
        <w:sdtContent>
          <w:r w:rsidR="00684306">
            <w:t>Date | time</w:t>
          </w:r>
        </w:sdtContent>
      </w:sdt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1859BD9C42DF4D18A1C7390234DFC8D8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sdt>
        <w:sdtPr>
          <w:alias w:val="Enter name:"/>
          <w:tag w:val="Enter name:"/>
          <w:id w:val="-845941156"/>
          <w:placeholder>
            <w:docPart w:val="80A5EE6BC4E54BDAA220CD133299A6B1"/>
          </w:placeholder>
          <w:temporary/>
          <w:showingPlcHdr/>
          <w15:appearance w15:val="hidden"/>
        </w:sdtPr>
        <w:sdtEndPr/>
        <w:sdtContent>
          <w:r w:rsidR="00C41E6E">
            <w:t>Name</w:t>
          </w:r>
        </w:sdtContent>
      </w:sdt>
    </w:p>
    <w:sdt>
      <w:sdtPr>
        <w:alias w:val="In attendance:"/>
        <w:tag w:val="In attendance:"/>
        <w:id w:val="-34966697"/>
        <w:placeholder>
          <w:docPart w:val="FB654ACE98924C95AA4E12465F4FCD26"/>
        </w:placeholder>
        <w:temporary/>
        <w:showingPlcHdr/>
        <w15:appearance w15:val="hidden"/>
      </w:sdtPr>
      <w:sdtEndPr/>
      <w:sdtContent>
        <w:p w14:paraId="11D2330B" w14:textId="77777777" w:rsidR="00FE576D" w:rsidRDefault="00C54681">
          <w:pPr>
            <w:pStyle w:val="Heading1"/>
          </w:pPr>
          <w:r>
            <w:t>In Attendance</w:t>
          </w:r>
        </w:p>
      </w:sdtContent>
    </w:sdt>
    <w:p w14:paraId="47FCF800" w14:textId="3F4DFF59" w:rsidR="00FE576D" w:rsidRDefault="00B4713C" w:rsidP="00B4713C">
      <w:pPr>
        <w:pStyle w:val="ListParagraph"/>
        <w:numPr>
          <w:ilvl w:val="0"/>
          <w:numId w:val="19"/>
        </w:numPr>
      </w:pPr>
      <w:r>
        <w:t>Project Manager</w:t>
      </w:r>
    </w:p>
    <w:p w14:paraId="2E49C802" w14:textId="40A0B81F" w:rsidR="00B4713C" w:rsidRDefault="00B4713C" w:rsidP="00B4713C">
      <w:pPr>
        <w:pStyle w:val="ListParagraph"/>
        <w:numPr>
          <w:ilvl w:val="0"/>
          <w:numId w:val="19"/>
        </w:numPr>
      </w:pPr>
      <w:r>
        <w:t>Configuration Manager</w:t>
      </w:r>
    </w:p>
    <w:p w14:paraId="70C4486A" w14:textId="44EE02B2" w:rsidR="00B4713C" w:rsidRDefault="00B4713C" w:rsidP="00B4713C">
      <w:pPr>
        <w:pStyle w:val="ListParagraph"/>
        <w:numPr>
          <w:ilvl w:val="0"/>
          <w:numId w:val="19"/>
        </w:numPr>
      </w:pPr>
      <w:r>
        <w:t xml:space="preserve">System Analyst </w:t>
      </w:r>
    </w:p>
    <w:p w14:paraId="79EA4CDD" w14:textId="5B7ED239" w:rsidR="00B4713C" w:rsidRDefault="00B4713C" w:rsidP="00B4713C">
      <w:pPr>
        <w:pStyle w:val="ListParagraph"/>
        <w:numPr>
          <w:ilvl w:val="0"/>
          <w:numId w:val="19"/>
        </w:numPr>
      </w:pPr>
      <w:r>
        <w:t>Developer</w:t>
      </w:r>
    </w:p>
    <w:sdt>
      <w:sdtPr>
        <w:alias w:val="Approval of minutes:"/>
        <w:tag w:val="Approval of minutes:"/>
        <w:id w:val="96078072"/>
        <w:placeholder>
          <w:docPart w:val="CB87709275E440D8AAEF523C51C82B0C"/>
        </w:placeholder>
        <w:temporary/>
        <w:showingPlcHdr/>
        <w15:appearance w15:val="hidden"/>
      </w:sdtPr>
      <w:sdtEndPr/>
      <w:sdtContent>
        <w:p w14:paraId="4EC2EB05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26BF028C" w14:textId="77777777" w:rsidR="00FE576D" w:rsidRDefault="003C42DE">
      <w:sdt>
        <w:sdtPr>
          <w:alias w:val="Enter paragraph text:"/>
          <w:tag w:val="Enter paragraph text:"/>
          <w:id w:val="1484117050"/>
          <w:placeholder>
            <w:docPart w:val="13BF739F0D1E48B6A5F4B12A695DBAA1"/>
          </w:placeholder>
          <w:temporary/>
          <w:showingPlcHdr/>
          <w15:appearance w15:val="hidden"/>
        </w:sdtPr>
        <w:sdtEndPr/>
        <w:sdtContent>
          <w:r w:rsidR="003B5FCE">
            <w:t>The minutes were read from the August meeting and approved.</w:t>
          </w:r>
        </w:sdtContent>
      </w:sdt>
    </w:p>
    <w:p w14:paraId="08D185A3" w14:textId="77777777" w:rsidR="00FE576D" w:rsidRDefault="003C42DE">
      <w:pPr>
        <w:pStyle w:val="Heading1"/>
      </w:pPr>
      <w:sdt>
        <w:sdtPr>
          <w:alias w:val="Board:"/>
          <w:tag w:val="Board:"/>
          <w:id w:val="-1711491712"/>
          <w:placeholder>
            <w:docPart w:val="2E830B0902D242AA912B1FCF1158AFA0"/>
          </w:placeholder>
          <w:temporary/>
          <w:showingPlcHdr/>
          <w15:appearance w15:val="hidden"/>
        </w:sdtPr>
        <w:sdtEndPr/>
        <w:sdtContent>
          <w:r w:rsidR="00C54681">
            <w:t>Board</w:t>
          </w:r>
        </w:sdtContent>
      </w:sdt>
    </w:p>
    <w:p w14:paraId="69006A58" w14:textId="77777777" w:rsidR="00FE576D" w:rsidRDefault="003C42DE">
      <w:sdt>
        <w:sdtPr>
          <w:alias w:val="Enter paragraph text:"/>
          <w:tag w:val="Enter paragraph text:"/>
          <w:id w:val="-1205639010"/>
          <w:placeholder>
            <w:docPart w:val="5FDA9E86C5D8499E8B54C56222040112"/>
          </w:placeholder>
          <w:temporary/>
          <w:showingPlcHdr/>
          <w15:appearance w15:val="hidden"/>
        </w:sdtPr>
        <w:sdtEndPr/>
        <w:sdtContent>
          <w:r w:rsidR="003B5FCE">
            <w:t xml:space="preserve">The Board, new principal, and guests were introduced. Kim Abercrombie was </w:t>
          </w:r>
          <w:r w:rsidR="002D3701">
            <w:t>nominated as the new Secretary.</w:t>
          </w:r>
        </w:sdtContent>
      </w:sdt>
      <w:r w:rsidR="002D3701">
        <w:t xml:space="preserve"> </w:t>
      </w:r>
      <w:sdt>
        <w:sdtPr>
          <w:alias w:val="Enter paragraph text:"/>
          <w:tag w:val="Enter paragraph text:"/>
          <w:id w:val="-1632625156"/>
          <w:placeholder>
            <w:docPart w:val="CFDE6B210B964801B45D465D56EB80E4"/>
          </w:placeholder>
          <w:temporary/>
          <w:showingPlcHdr/>
          <w15:appearance w15:val="hidden"/>
        </w:sdtPr>
        <w:sdtEndPr/>
        <w:sdtContent>
          <w:r w:rsidR="000F21A5">
            <w:t>A motion to elect Kim was made by Tony Wang and seconded by David Jaffe. All present voted in favor, and Kim Abercrombie was confirmed as the new Secretary.</w:t>
          </w:r>
        </w:sdtContent>
      </w:sdt>
    </w:p>
    <w:sdt>
      <w:sdtPr>
        <w:alias w:val="Advisory committee:"/>
        <w:tag w:val="Advisory committee:"/>
        <w:id w:val="229506565"/>
        <w:placeholder>
          <w:docPart w:val="AC2B842B5DF94B6B8250F4DA58AB8785"/>
        </w:placeholder>
        <w:temporary/>
        <w:showingPlcHdr/>
        <w15:appearance w15:val="hidden"/>
      </w:sdtPr>
      <w:sdtEndPr/>
      <w:sdtContent>
        <w:p w14:paraId="4FFCB1A5" w14:textId="77777777" w:rsidR="00FE576D" w:rsidRPr="000D1B9D" w:rsidRDefault="000D1B9D">
          <w:pPr>
            <w:pStyle w:val="Heading1"/>
          </w:pPr>
          <w:r>
            <w:t>Advisory Committee</w:t>
          </w:r>
        </w:p>
      </w:sdtContent>
    </w:sdt>
    <w:p w14:paraId="2C37F490" w14:textId="77777777" w:rsidR="00FE576D" w:rsidRDefault="003C42DE">
      <w:sdt>
        <w:sdtPr>
          <w:alias w:val="Enter paragraph text:"/>
          <w:tag w:val="Enter paragraph text:"/>
          <w:id w:val="421614809"/>
          <w:placeholder>
            <w:docPart w:val="A37AEFC8277C4745A3779C47D3A8B446"/>
          </w:placeholder>
          <w:temporary/>
          <w:showingPlcHdr/>
          <w15:appearance w15:val="hidden"/>
        </w:sdtPr>
        <w:sdtEndPr/>
        <w:sdtContent>
          <w:r w:rsidR="003B5FCE">
            <w:t>There are a number of parent openings on the Advisory Committee. These openings were listed</w:t>
          </w:r>
          <w:r w:rsidR="002D3701">
            <w:t xml:space="preserve"> in the most recent newsletter.</w:t>
          </w:r>
        </w:sdtContent>
      </w:sdt>
      <w:r w:rsidR="002D3701">
        <w:t xml:space="preserve"> </w:t>
      </w:r>
      <w:sdt>
        <w:sdtPr>
          <w:alias w:val="Enter Paragraph text:"/>
          <w:tag w:val="Enter Paragraph text:"/>
          <w:id w:val="-1916623934"/>
          <w:placeholder>
            <w:docPart w:val="B98BDC0E1E5645418280E9B5256D8742"/>
          </w:placeholder>
          <w:temporary/>
          <w:showingPlcHdr/>
          <w15:appearance w15:val="hidden"/>
        </w:sdtPr>
        <w:sdtEndPr/>
        <w:sdtContent>
          <w:r w:rsidR="000F21A5">
            <w:t>Three parents indicated an interest in serving on the committee. Erik Andersen will follow up with those parents and do some additional recruiting to fill these openings.</w:t>
          </w:r>
        </w:sdtContent>
      </w:sdt>
    </w:p>
    <w:p w14:paraId="79AE082F" w14:textId="77777777" w:rsidR="00FE576D" w:rsidRDefault="003C42DE">
      <w:pPr>
        <w:pStyle w:val="Heading1"/>
      </w:pPr>
      <w:sdt>
        <w:sdtPr>
          <w:alias w:val="Budget:"/>
          <w:tag w:val="Budget:"/>
          <w:id w:val="-592711502"/>
          <w:placeholder>
            <w:docPart w:val="B6B163ED7D3E4E658D79DFB11A7D0C7E"/>
          </w:placeholder>
          <w:temporary/>
          <w:showingPlcHdr/>
          <w15:appearance w15:val="hidden"/>
        </w:sdtPr>
        <w:sdtEndPr/>
        <w:sdtContent>
          <w:r w:rsidR="000D1B9D">
            <w:t>Budget</w:t>
          </w:r>
        </w:sdtContent>
      </w:sdt>
    </w:p>
    <w:p w14:paraId="247CE50B" w14:textId="77777777" w:rsidR="00FE576D" w:rsidRDefault="003C42DE">
      <w:sdt>
        <w:sdtPr>
          <w:alias w:val="Enter paragraph text:"/>
          <w:tag w:val="Enter paragraph text:"/>
          <w:id w:val="-534663259"/>
          <w:placeholder>
            <w:docPart w:val="871A9D647F3A4474B921948C05F6A38C"/>
          </w:placeholder>
          <w:temporary/>
          <w:showingPlcHdr/>
          <w15:appearance w15:val="hidden"/>
        </w:sdtPr>
        <w:sdtEndPr/>
        <w:sdtContent>
          <w:r w:rsidR="003B5FCE">
            <w:t>The budget for the current school year was distributed by Kim Ralls, PTA Treasurer, and reviewed by the board and PTA members at t</w:t>
          </w:r>
          <w:r w:rsidR="002D3701">
            <w:t>he last meeting.</w:t>
          </w:r>
        </w:sdtContent>
      </w:sdt>
      <w:r w:rsidR="002D3701">
        <w:t xml:space="preserve"> </w:t>
      </w:r>
      <w:sdt>
        <w:sdtPr>
          <w:alias w:val="Enter Paragraph text:"/>
          <w:tag w:val="Enter Paragraph text:"/>
          <w:id w:val="-2123446147"/>
          <w:placeholder>
            <w:docPart w:val="21B1B817D91C47F5B58A0030EA443000"/>
          </w:placeholder>
          <w:temporary/>
          <w:showingPlcHdr/>
          <w15:appearance w15:val="hidden"/>
        </w:sdtPr>
        <w:sdtEndPr/>
        <w:sdtContent>
          <w:r w:rsidR="000F21A5">
            <w:t>In tonight’s meeting, David Jaffe made a motion to approve the budget which was seconded by Rachel Valdez. All present voted in favor of approving the budget as presented.</w:t>
          </w:r>
        </w:sdtContent>
      </w:sdt>
    </w:p>
    <w:p w14:paraId="666B951C" w14:textId="77777777" w:rsidR="00FE576D" w:rsidRDefault="003C42DE">
      <w:pPr>
        <w:pStyle w:val="Heading1"/>
      </w:pPr>
      <w:sdt>
        <w:sdtPr>
          <w:alias w:val="Principal’s report:"/>
          <w:tag w:val="Principal’s report:"/>
          <w:id w:val="-525021033"/>
          <w:placeholder>
            <w:docPart w:val="E2F0DDBE470E45C9BAB8154ADFC90B12"/>
          </w:placeholder>
          <w:temporary/>
          <w:showingPlcHdr/>
          <w15:appearance w15:val="hidden"/>
        </w:sdtPr>
        <w:sdtEndPr/>
        <w:sdtContent>
          <w:r w:rsidR="000D1B9D">
            <w:t>Principal’s Report</w:t>
          </w:r>
        </w:sdtContent>
      </w:sdt>
    </w:p>
    <w:sdt>
      <w:sdtPr>
        <w:alias w:val="Enter paragraph body:"/>
        <w:tag w:val="Enter paragraph body:"/>
        <w:id w:val="-1567866904"/>
        <w:placeholder>
          <w:docPart w:val="7E75525621454C04A37D2C5E48A46F20"/>
        </w:placeholder>
        <w:temporary/>
        <w:showingPlcHdr/>
        <w15:appearance w15:val="hidden"/>
      </w:sdtPr>
      <w:sdtEndPr/>
      <w:sdtContent>
        <w:p w14:paraId="48444344" w14:textId="77777777" w:rsidR="00FE576D" w:rsidRDefault="003B5FCE">
          <w:r>
            <w:t>Principal Jeff Hay presented his report.</w:t>
          </w:r>
        </w:p>
      </w:sdtContent>
    </w:sdt>
    <w:p w14:paraId="7DD55759" w14:textId="77777777" w:rsidR="00FE576D" w:rsidRDefault="003C42DE">
      <w:pPr>
        <w:pStyle w:val="Heading2"/>
      </w:pPr>
      <w:sdt>
        <w:sdtPr>
          <w:alias w:val="New Business:"/>
          <w:tag w:val="New Business:"/>
          <w:id w:val="-2061701562"/>
          <w:placeholder>
            <w:docPart w:val="5684005DCECB431F88BE5E8864DE2EF4"/>
          </w:placeholder>
          <w:temporary/>
          <w:showingPlcHdr/>
          <w15:appearance w15:val="hidden"/>
        </w:sdtPr>
        <w:sdtEndPr/>
        <w:sdtContent>
          <w:r w:rsidR="000D1B9D">
            <w:t>New Business</w:t>
          </w:r>
        </w:sdtContent>
      </w:sdt>
    </w:p>
    <w:sdt>
      <w:sdtPr>
        <w:alias w:val="Enter Principle's Report list bullet items:"/>
        <w:tag w:val="Enter Principle's Report list bullet items:"/>
        <w:id w:val="-135808301"/>
        <w:placeholder>
          <w:docPart w:val="C33D3441917B45198CBB0B5D2905A1E9"/>
        </w:placeholder>
        <w:temporary/>
        <w:showingPlcHdr/>
        <w15:appearance w15:val="hidden"/>
      </w:sdtPr>
      <w:sdtEndPr/>
      <w:sdtContent>
        <w:p w14:paraId="7C84F4C1" w14:textId="77777777" w:rsidR="00FE576D" w:rsidRDefault="003B5FCE">
          <w:pPr>
            <w:pStyle w:val="ListBullet"/>
          </w:pPr>
          <w:r>
            <w:t>Recap of Back to School night – September 9</w:t>
          </w:r>
        </w:p>
        <w:p w14:paraId="13AE8109" w14:textId="77777777" w:rsidR="00FE576D" w:rsidRDefault="003B5FCE">
          <w:pPr>
            <w:pStyle w:val="ListBullet"/>
          </w:pPr>
          <w:r>
            <w:t>Parent Education Programs – Counselors</w:t>
          </w:r>
        </w:p>
        <w:p w14:paraId="2898DF8F" w14:textId="77777777" w:rsidR="00FE576D" w:rsidRDefault="003B5FCE">
          <w:pPr>
            <w:pStyle w:val="ListBullet"/>
          </w:pPr>
          <w:r>
            <w:t>Teacher Grants Application Process – Oakdale Schools Foundation</w:t>
          </w:r>
        </w:p>
      </w:sdtContent>
    </w:sdt>
    <w:p w14:paraId="0BC527A6" w14:textId="77777777" w:rsidR="00FE576D" w:rsidRDefault="003C42DE">
      <w:pPr>
        <w:pStyle w:val="Heading1"/>
      </w:pPr>
      <w:sdt>
        <w:sdtPr>
          <w:alias w:val="Committee Reports:"/>
          <w:tag w:val="Committee Reports:"/>
          <w:id w:val="-1292353747"/>
          <w:placeholder>
            <w:docPart w:val="1CAFF70209D44F88AF894059071E41CB"/>
          </w:placeholder>
          <w:temporary/>
          <w:showingPlcHdr/>
          <w15:appearance w15:val="hidden"/>
        </w:sdtPr>
        <w:sdtEndPr/>
        <w:sdtContent>
          <w:r w:rsidR="000D1B9D">
            <w:t>Committee Reports</w:t>
          </w:r>
        </w:sdtContent>
      </w:sdt>
    </w:p>
    <w:sdt>
      <w:sdtPr>
        <w:alias w:val="Enter committee reports:"/>
        <w:tag w:val="Enter committee reports:"/>
        <w:id w:val="-1945068104"/>
        <w:placeholder>
          <w:docPart w:val="1B88A7DA3B34458986E1A9E026139502"/>
        </w:placeholder>
        <w:temporary/>
        <w:showingPlcHdr/>
        <w15:appearance w15:val="hidden"/>
      </w:sdtPr>
      <w:sdtEndPr/>
      <w:sdtContent>
        <w:p w14:paraId="258ED5B6" w14:textId="77777777" w:rsidR="00FE576D" w:rsidRDefault="003B5FCE">
          <w:r>
            <w:t>Committee reports</w:t>
          </w:r>
        </w:p>
      </w:sdtContent>
    </w:sdt>
    <w:sdt>
      <w:sdtPr>
        <w:alias w:val="Enter Committee Reports list bullet items:"/>
        <w:tag w:val="Enter Committee Reports list bullet items:"/>
        <w:id w:val="900633897"/>
        <w:placeholder>
          <w:docPart w:val="6D353E31DA3348F99764129894B5589D"/>
        </w:placeholder>
        <w:temporary/>
        <w:showingPlcHdr/>
        <w15:appearance w15:val="hidden"/>
      </w:sdtPr>
      <w:sdtEndPr/>
      <w:sdtContent>
        <w:p w14:paraId="73A968C0" w14:textId="77777777" w:rsidR="00FE576D" w:rsidRDefault="003B5FCE" w:rsidP="00774146">
          <w:pPr>
            <w:pStyle w:val="ListBullet"/>
          </w:pPr>
          <w:r>
            <w:t>Membership</w:t>
          </w:r>
        </w:p>
        <w:p w14:paraId="45249273" w14:textId="77777777" w:rsidR="00FE576D" w:rsidRDefault="003B5FCE" w:rsidP="00774146">
          <w:pPr>
            <w:pStyle w:val="ListBullet"/>
          </w:pPr>
          <w:r>
            <w:t>Volunteers</w:t>
          </w:r>
        </w:p>
        <w:p w14:paraId="271313A1" w14:textId="77777777" w:rsidR="00FE576D" w:rsidRDefault="003B5FCE" w:rsidP="00774146">
          <w:pPr>
            <w:pStyle w:val="ListBullet"/>
          </w:pPr>
          <w:r>
            <w:t>Newsletter</w:t>
          </w:r>
        </w:p>
        <w:p w14:paraId="21E4D6C4" w14:textId="77777777" w:rsidR="00FE576D" w:rsidRDefault="003B5FCE" w:rsidP="00774146">
          <w:pPr>
            <w:pStyle w:val="ListBullet"/>
          </w:pPr>
          <w:r>
            <w:t>Computer Support</w:t>
          </w:r>
        </w:p>
      </w:sdtContent>
    </w:sdt>
    <w:p w14:paraId="630FD76C" w14:textId="77777777" w:rsidR="00FE576D" w:rsidRDefault="003C42DE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344F93DC0B6E4210838E304DDC562272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sdt>
      <w:sdtPr>
        <w:alias w:val="Enter paragraph text:"/>
        <w:tag w:val="Enter paragraph text:"/>
        <w:id w:val="-355112893"/>
        <w:placeholder>
          <w:docPart w:val="11250D8929674EC6ABB5ED50CAAE9835"/>
        </w:placeholder>
        <w:temporary/>
        <w:showingPlcHdr/>
        <w15:appearance w15:val="hidden"/>
      </w:sdtPr>
      <w:sdtEndPr/>
      <w:sdtContent>
        <w:p w14:paraId="71C8293E" w14:textId="77777777" w:rsidR="00FE576D" w:rsidRDefault="007638A6">
          <w:r>
            <w:t xml:space="preserve">Enter </w:t>
          </w:r>
          <w:r w:rsidR="005D2056">
            <w:t>Announcements</w:t>
          </w:r>
        </w:p>
      </w:sdtContent>
    </w:sdt>
    <w:p w14:paraId="26E315A7" w14:textId="77777777" w:rsidR="00FE576D" w:rsidRDefault="003C42DE">
      <w:pPr>
        <w:pStyle w:val="Heading1"/>
      </w:pPr>
      <w:sdt>
        <w:sdtPr>
          <w:alias w:val="Next meeting:"/>
          <w:tag w:val="Next meeting:"/>
          <w:id w:val="-1524860034"/>
          <w:placeholder>
            <w:docPart w:val="7853669F68B74A8D92A120D988D5DCCC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70C27152" w14:textId="77777777" w:rsidR="00FE576D" w:rsidRDefault="003C42DE">
      <w:sdt>
        <w:sdtPr>
          <w:alias w:val="Enter next meeting date and time:"/>
          <w:tag w:val="Enter next meeting date and time:"/>
          <w:id w:val="-774623784"/>
          <w:placeholder>
            <w:docPart w:val="B8D28C8835D14D6B953322C473EBA0E0"/>
          </w:placeholder>
          <w:temporary/>
          <w:showingPlcHdr/>
          <w15:appearance w15:val="hidden"/>
        </w:sdtPr>
        <w:sdtEndPr/>
        <w:sdtContent>
          <w:r w:rsidR="00684306">
            <w:t>Date | time</w:t>
          </w:r>
        </w:sdtContent>
      </w:sdt>
      <w:r w:rsidR="003B5FCE">
        <w:t xml:space="preserve">, </w:t>
      </w:r>
      <w:sdt>
        <w:sdtPr>
          <w:alias w:val="Enter location:"/>
          <w:tag w:val="Enter location:"/>
          <w:id w:val="1638528997"/>
          <w:placeholder>
            <w:docPart w:val="1454716921684FE79893745D1BBD03F5"/>
          </w:placeholder>
          <w:temporary/>
          <w:showingPlcHdr/>
          <w15:appearance w15:val="hidden"/>
        </w:sdtPr>
        <w:sdtEndPr/>
        <w:sdtContent>
          <w:r w:rsidR="00C54681">
            <w:t>Location</w:t>
          </w:r>
        </w:sdtContent>
      </w:sdt>
    </w:p>
    <w:sdt>
      <w:sdtPr>
        <w:alias w:val="Enter paragraph text:"/>
        <w:tag w:val="Enter paragraph text:"/>
        <w:id w:val="550500904"/>
        <w:placeholder>
          <w:docPart w:val="BBD3E0F38D9C47FBBD9B746E59C82124"/>
        </w:placeholder>
        <w:temporary/>
        <w:showingPlcHdr/>
        <w15:appearance w15:val="hidden"/>
      </w:sdtPr>
      <w:sdtEndPr/>
      <w:sdtContent>
        <w:p w14:paraId="6E8245D5" w14:textId="77777777" w:rsidR="00774146" w:rsidRDefault="003B5FCE">
          <w:r>
            <w:t>Motion to adjourn was made at 9:00 p.m. and was passed unanimously.</w:t>
          </w:r>
        </w:p>
      </w:sdtContent>
    </w:sdt>
    <w:sectPr w:rsidR="00774146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2B85" w14:textId="77777777" w:rsidR="00B4713C" w:rsidRDefault="00B4713C">
      <w:r>
        <w:separator/>
      </w:r>
    </w:p>
  </w:endnote>
  <w:endnote w:type="continuationSeparator" w:id="0">
    <w:p w14:paraId="6A03C610" w14:textId="77777777" w:rsidR="00B4713C" w:rsidRDefault="00B4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EE16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DDB7" w14:textId="77777777" w:rsidR="00B4713C" w:rsidRDefault="00B4713C">
      <w:r>
        <w:separator/>
      </w:r>
    </w:p>
  </w:footnote>
  <w:footnote w:type="continuationSeparator" w:id="0">
    <w:p w14:paraId="575553C7" w14:textId="77777777" w:rsidR="00B4713C" w:rsidRDefault="00B4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8E50" w14:textId="7E6B45A8" w:rsidR="006A5F19" w:rsidRPr="00290F3A" w:rsidRDefault="006A5F19" w:rsidP="006A5F19">
    <w:pPr>
      <w:pStyle w:val="PDMContentHeader"/>
      <w:tabs>
        <w:tab w:val="clear" w:pos="9360"/>
        <w:tab w:val="right" w:pos="10710"/>
      </w:tabs>
    </w:pPr>
    <w:r w:rsidRPr="00290F3A">
      <w:t>[</w:t>
    </w:r>
    <w:r>
      <w:t xml:space="preserve">ABC Solution </w:t>
    </w:r>
    <w:proofErr w:type="gramStart"/>
    <w:r>
      <w:t xml:space="preserve">Services </w:t>
    </w:r>
    <w:r w:rsidRPr="00290F3A">
      <w:t>]</w:t>
    </w:r>
    <w:proofErr w:type="gramEnd"/>
    <w:r w:rsidRPr="00290F3A">
      <w:tab/>
    </w:r>
    <w:r w:rsidRPr="00290F3A">
      <w:tab/>
    </w:r>
    <w:r>
      <w:t>Minute Meeting</w:t>
    </w:r>
    <w:r w:rsidRPr="00290F3A">
      <w:t xml:space="preserve"> </w:t>
    </w:r>
    <w:r w:rsidRPr="00290F3A">
      <w:br/>
      <w:t>[</w:t>
    </w:r>
    <w:r>
      <w:t>Library Management System</w:t>
    </w:r>
    <w:r w:rsidR="003C42DE">
      <w:t xml:space="preserve"> (LMS)</w:t>
    </w:r>
    <w:r w:rsidRPr="00290F3A">
      <w:t>]</w:t>
    </w:r>
    <w:r w:rsidRPr="00290F3A">
      <w:tab/>
    </w:r>
    <w:r w:rsidRPr="00290F3A">
      <w:tab/>
    </w:r>
    <w:r>
      <w:t xml:space="preserve"> </w:t>
    </w:r>
  </w:p>
  <w:p w14:paraId="344B0D47" w14:textId="67B99C64" w:rsidR="006A5F19" w:rsidRDefault="006A5F19" w:rsidP="006A5F19">
    <w:pPr>
      <w:pStyle w:val="PDMContentHeader"/>
    </w:pPr>
    <w:r>
      <w:t>----------------------------------------------------------------------------------------------------------------------------------------------------------------</w:t>
    </w:r>
  </w:p>
  <w:p w14:paraId="2D39118A" w14:textId="77777777" w:rsidR="006A5F19" w:rsidRDefault="006A5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22D15"/>
    <w:multiLevelType w:val="hybridMultilevel"/>
    <w:tmpl w:val="E87442AC"/>
    <w:lvl w:ilvl="0" w:tplc="0A142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504282">
    <w:abstractNumId w:val="13"/>
  </w:num>
  <w:num w:numId="2" w16cid:durableId="251545838">
    <w:abstractNumId w:val="15"/>
  </w:num>
  <w:num w:numId="3" w16cid:durableId="694966389">
    <w:abstractNumId w:val="11"/>
  </w:num>
  <w:num w:numId="4" w16cid:durableId="1582594806">
    <w:abstractNumId w:val="10"/>
  </w:num>
  <w:num w:numId="5" w16cid:durableId="1639922132">
    <w:abstractNumId w:val="12"/>
  </w:num>
  <w:num w:numId="6" w16cid:durableId="1071657518">
    <w:abstractNumId w:val="9"/>
  </w:num>
  <w:num w:numId="7" w16cid:durableId="1815096279">
    <w:abstractNumId w:val="7"/>
  </w:num>
  <w:num w:numId="8" w16cid:durableId="609969292">
    <w:abstractNumId w:val="6"/>
  </w:num>
  <w:num w:numId="9" w16cid:durableId="902132815">
    <w:abstractNumId w:val="5"/>
  </w:num>
  <w:num w:numId="10" w16cid:durableId="1522815486">
    <w:abstractNumId w:val="4"/>
  </w:num>
  <w:num w:numId="11" w16cid:durableId="1707758731">
    <w:abstractNumId w:val="8"/>
  </w:num>
  <w:num w:numId="12" w16cid:durableId="181433706">
    <w:abstractNumId w:val="3"/>
  </w:num>
  <w:num w:numId="13" w16cid:durableId="828791251">
    <w:abstractNumId w:val="2"/>
  </w:num>
  <w:num w:numId="14" w16cid:durableId="124011751">
    <w:abstractNumId w:val="1"/>
  </w:num>
  <w:num w:numId="15" w16cid:durableId="2072074611">
    <w:abstractNumId w:val="0"/>
  </w:num>
  <w:num w:numId="16" w16cid:durableId="1498809772">
    <w:abstractNumId w:val="16"/>
  </w:num>
  <w:num w:numId="17" w16cid:durableId="1886020829">
    <w:abstractNumId w:val="18"/>
  </w:num>
  <w:num w:numId="18" w16cid:durableId="1996911089">
    <w:abstractNumId w:val="17"/>
  </w:num>
  <w:num w:numId="19" w16cid:durableId="532891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C"/>
    <w:rsid w:val="00022357"/>
    <w:rsid w:val="00081D4D"/>
    <w:rsid w:val="000D1B9D"/>
    <w:rsid w:val="000F21A5"/>
    <w:rsid w:val="002A2B44"/>
    <w:rsid w:val="002A3FCB"/>
    <w:rsid w:val="002D3701"/>
    <w:rsid w:val="003871FA"/>
    <w:rsid w:val="003B5FCE"/>
    <w:rsid w:val="003C42DE"/>
    <w:rsid w:val="00402E7E"/>
    <w:rsid w:val="00416222"/>
    <w:rsid w:val="00424F9F"/>
    <w:rsid w:val="00435446"/>
    <w:rsid w:val="004F4532"/>
    <w:rsid w:val="0058206D"/>
    <w:rsid w:val="005D2056"/>
    <w:rsid w:val="00684306"/>
    <w:rsid w:val="006A5F19"/>
    <w:rsid w:val="007173EB"/>
    <w:rsid w:val="007638A6"/>
    <w:rsid w:val="00774146"/>
    <w:rsid w:val="00786D8E"/>
    <w:rsid w:val="00883FFD"/>
    <w:rsid w:val="008E1349"/>
    <w:rsid w:val="00907EA5"/>
    <w:rsid w:val="009579FE"/>
    <w:rsid w:val="00AB3E35"/>
    <w:rsid w:val="00B4713C"/>
    <w:rsid w:val="00B51AD7"/>
    <w:rsid w:val="00C04B20"/>
    <w:rsid w:val="00C41E6E"/>
    <w:rsid w:val="00C54681"/>
    <w:rsid w:val="00C7447B"/>
    <w:rsid w:val="00CE41FE"/>
    <w:rsid w:val="00E60A93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F72DDA"/>
  <w15:chartTrackingRefBased/>
  <w15:docId w15:val="{809D6D06-D86A-4634-9EFB-819E85C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paragraph" w:customStyle="1" w:styleId="PDMContentHeader">
    <w:name w:val="PDM Content Header"/>
    <w:basedOn w:val="Normal"/>
    <w:link w:val="PDMContentHeaderChar"/>
    <w:qFormat/>
    <w:rsid w:val="006A5F19"/>
    <w:pPr>
      <w:tabs>
        <w:tab w:val="center" w:pos="4680"/>
        <w:tab w:val="right" w:pos="9360"/>
      </w:tabs>
      <w:spacing w:before="0" w:after="0"/>
    </w:pPr>
    <w:rPr>
      <w:rFonts w:ascii="Calibri" w:eastAsia="Calibri" w:hAnsi="Calibri" w:cs="Times New Roman"/>
      <w:szCs w:val="22"/>
      <w:lang w:eastAsia="en-US"/>
    </w:rPr>
  </w:style>
  <w:style w:type="character" w:customStyle="1" w:styleId="PDMContentHeaderChar">
    <w:name w:val="PDM Content Header Char"/>
    <w:basedOn w:val="DefaultParagraphFont"/>
    <w:link w:val="PDMContentHeader"/>
    <w:rsid w:val="006A5F19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sa\Downloads\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39095E7A24D1AB6C9D1ABA5A1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CFB47-C833-4A76-A168-005337D24A9D}"/>
      </w:docPartPr>
      <w:docPartBody>
        <w:p w:rsidR="009F3DAA" w:rsidRDefault="009F3DAA">
          <w:pPr>
            <w:pStyle w:val="39E39095E7A24D1AB6C9D1ABA5A12830"/>
          </w:pPr>
          <w:r>
            <w:t>Date | time</w:t>
          </w:r>
        </w:p>
      </w:docPartBody>
    </w:docPart>
    <w:docPart>
      <w:docPartPr>
        <w:name w:val="1859BD9C42DF4D18A1C7390234DF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F1697-62C6-4817-AF30-19D61D9ADA98}"/>
      </w:docPartPr>
      <w:docPartBody>
        <w:p w:rsidR="009F3DAA" w:rsidRDefault="009F3DAA">
          <w:pPr>
            <w:pStyle w:val="1859BD9C42DF4D18A1C7390234DFC8D8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80A5EE6BC4E54BDAA220CD133299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74F98-07E0-4431-8B9B-87F835CE95BC}"/>
      </w:docPartPr>
      <w:docPartBody>
        <w:p w:rsidR="009F3DAA" w:rsidRDefault="009F3DAA">
          <w:pPr>
            <w:pStyle w:val="80A5EE6BC4E54BDAA220CD133299A6B1"/>
          </w:pPr>
          <w:r>
            <w:t>Name</w:t>
          </w:r>
        </w:p>
      </w:docPartBody>
    </w:docPart>
    <w:docPart>
      <w:docPartPr>
        <w:name w:val="FB654ACE98924C95AA4E12465F4F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8DD5-0F15-4CCF-8C3D-3D5CDDF15F4E}"/>
      </w:docPartPr>
      <w:docPartBody>
        <w:p w:rsidR="009F3DAA" w:rsidRDefault="009F3DAA">
          <w:pPr>
            <w:pStyle w:val="FB654ACE98924C95AA4E12465F4FCD26"/>
          </w:pPr>
          <w:r>
            <w:t>In Attendance</w:t>
          </w:r>
        </w:p>
      </w:docPartBody>
    </w:docPart>
    <w:docPart>
      <w:docPartPr>
        <w:name w:val="CB87709275E440D8AAEF523C51C82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EFB2-94BC-4919-A005-FA149E13D77A}"/>
      </w:docPartPr>
      <w:docPartBody>
        <w:p w:rsidR="009F3DAA" w:rsidRDefault="009F3DAA">
          <w:pPr>
            <w:pStyle w:val="CB87709275E440D8AAEF523C51C82B0C"/>
          </w:pPr>
          <w:r>
            <w:t>Approval of Minutes</w:t>
          </w:r>
        </w:p>
      </w:docPartBody>
    </w:docPart>
    <w:docPart>
      <w:docPartPr>
        <w:name w:val="13BF739F0D1E48B6A5F4B12A695DB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0EDC4-516B-46B6-8FC7-42FB64EC2FDD}"/>
      </w:docPartPr>
      <w:docPartBody>
        <w:p w:rsidR="009F3DAA" w:rsidRDefault="009F3DAA">
          <w:pPr>
            <w:pStyle w:val="13BF739F0D1E48B6A5F4B12A695DBAA1"/>
          </w:pPr>
          <w:r>
            <w:t>The minutes were read from the August meeting and approved.</w:t>
          </w:r>
        </w:p>
      </w:docPartBody>
    </w:docPart>
    <w:docPart>
      <w:docPartPr>
        <w:name w:val="2E830B0902D242AA912B1FCF1158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E78EB-DCD1-4665-8E57-1502FED7EB86}"/>
      </w:docPartPr>
      <w:docPartBody>
        <w:p w:rsidR="009F3DAA" w:rsidRDefault="009F3DAA">
          <w:pPr>
            <w:pStyle w:val="2E830B0902D242AA912B1FCF1158AFA0"/>
          </w:pPr>
          <w:r>
            <w:t>Board</w:t>
          </w:r>
        </w:p>
      </w:docPartBody>
    </w:docPart>
    <w:docPart>
      <w:docPartPr>
        <w:name w:val="5FDA9E86C5D8499E8B54C5622204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AD00-69F1-47DA-A30F-F2A19B04DE3C}"/>
      </w:docPartPr>
      <w:docPartBody>
        <w:p w:rsidR="009F3DAA" w:rsidRDefault="009F3DAA">
          <w:pPr>
            <w:pStyle w:val="5FDA9E86C5D8499E8B54C56222040112"/>
          </w:pPr>
          <w:r>
            <w:t xml:space="preserve">The Board, new principal, and guests were introduced. Kim Abercrombie was nominated as the new </w:t>
          </w:r>
          <w:r>
            <w:t>Secretary.</w:t>
          </w:r>
        </w:p>
      </w:docPartBody>
    </w:docPart>
    <w:docPart>
      <w:docPartPr>
        <w:name w:val="CFDE6B210B964801B45D465D56EB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FC44B-7FD4-4C1A-A648-6E472FACDDC6}"/>
      </w:docPartPr>
      <w:docPartBody>
        <w:p w:rsidR="009F3DAA" w:rsidRDefault="009F3DAA">
          <w:pPr>
            <w:pStyle w:val="CFDE6B210B964801B45D465D56EB80E4"/>
          </w:pPr>
          <w:r>
            <w:t>A motion to elect Kim was made by Tony Wang and seconded by David Jaffe. All present voted in favor, and Kim Abercrombie was confirmed as the new Secretary.</w:t>
          </w:r>
        </w:p>
      </w:docPartBody>
    </w:docPart>
    <w:docPart>
      <w:docPartPr>
        <w:name w:val="AC2B842B5DF94B6B8250F4DA58AB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550F-9AE4-4760-A364-400C6757F6DD}"/>
      </w:docPartPr>
      <w:docPartBody>
        <w:p w:rsidR="009F3DAA" w:rsidRDefault="009F3DAA">
          <w:pPr>
            <w:pStyle w:val="AC2B842B5DF94B6B8250F4DA58AB8785"/>
          </w:pPr>
          <w:r>
            <w:t>Advisory Committee</w:t>
          </w:r>
        </w:p>
      </w:docPartBody>
    </w:docPart>
    <w:docPart>
      <w:docPartPr>
        <w:name w:val="A37AEFC8277C4745A3779C47D3A8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7396-A132-4355-9A04-EE6D89CFD053}"/>
      </w:docPartPr>
      <w:docPartBody>
        <w:p w:rsidR="009F3DAA" w:rsidRDefault="009F3DAA">
          <w:pPr>
            <w:pStyle w:val="A37AEFC8277C4745A3779C47D3A8B446"/>
          </w:pPr>
          <w:r>
            <w:t>There are a number of parent openings on the Advisory Committee. Thes</w:t>
          </w:r>
          <w:r>
            <w:t>e openings were listed in the most recent newsletter.</w:t>
          </w:r>
        </w:p>
      </w:docPartBody>
    </w:docPart>
    <w:docPart>
      <w:docPartPr>
        <w:name w:val="B98BDC0E1E5645418280E9B5256D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DB75-CD99-4C01-86B2-EBE422749309}"/>
      </w:docPartPr>
      <w:docPartBody>
        <w:p w:rsidR="009F3DAA" w:rsidRDefault="009F3DAA">
          <w:pPr>
            <w:pStyle w:val="B98BDC0E1E5645418280E9B5256D8742"/>
          </w:pPr>
          <w:r>
            <w:t>Three parents indicated an interest in serving on the committee. Erik Andersen will follow up with those parents and do some additional recruiting to fill these openings.</w:t>
          </w:r>
        </w:p>
      </w:docPartBody>
    </w:docPart>
    <w:docPart>
      <w:docPartPr>
        <w:name w:val="B6B163ED7D3E4E658D79DFB11A7D0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1BC6-4987-47A9-AE67-763E8E422CE6}"/>
      </w:docPartPr>
      <w:docPartBody>
        <w:p w:rsidR="009F3DAA" w:rsidRDefault="009F3DAA">
          <w:pPr>
            <w:pStyle w:val="B6B163ED7D3E4E658D79DFB11A7D0C7E"/>
          </w:pPr>
          <w:r>
            <w:t>Budget</w:t>
          </w:r>
        </w:p>
      </w:docPartBody>
    </w:docPart>
    <w:docPart>
      <w:docPartPr>
        <w:name w:val="871A9D647F3A4474B921948C05F6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2C50-F6ED-4208-B39D-A683CDF83C0D}"/>
      </w:docPartPr>
      <w:docPartBody>
        <w:p w:rsidR="009F3DAA" w:rsidRDefault="009F3DAA">
          <w:pPr>
            <w:pStyle w:val="871A9D647F3A4474B921948C05F6A38C"/>
          </w:pPr>
          <w:r>
            <w:t>The budget for the curre</w:t>
          </w:r>
          <w:r>
            <w:t>nt school year was distributed by Kim Ralls, PTA Treasurer, and reviewed by the board and PTA members at the last meeting.</w:t>
          </w:r>
        </w:p>
      </w:docPartBody>
    </w:docPart>
    <w:docPart>
      <w:docPartPr>
        <w:name w:val="21B1B817D91C47F5B58A0030EA443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08A6-980B-4393-A54B-CB508DBBB278}"/>
      </w:docPartPr>
      <w:docPartBody>
        <w:p w:rsidR="009F3DAA" w:rsidRDefault="009F3DAA">
          <w:pPr>
            <w:pStyle w:val="21B1B817D91C47F5B58A0030EA443000"/>
          </w:pPr>
          <w:r>
            <w:t>In tonight’s meeting, David Jaffe made a motion to approve the budget which was seconded by Rachel Valdez. All present voted in favor</w:t>
          </w:r>
          <w:r>
            <w:t xml:space="preserve"> of approving the budget as presented.</w:t>
          </w:r>
        </w:p>
      </w:docPartBody>
    </w:docPart>
    <w:docPart>
      <w:docPartPr>
        <w:name w:val="E2F0DDBE470E45C9BAB8154ADFC90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096DF-EF15-4DD2-A23A-F4F9AAD8D9FE}"/>
      </w:docPartPr>
      <w:docPartBody>
        <w:p w:rsidR="009F3DAA" w:rsidRDefault="009F3DAA">
          <w:pPr>
            <w:pStyle w:val="E2F0DDBE470E45C9BAB8154ADFC90B12"/>
          </w:pPr>
          <w:r>
            <w:t>Principal’s Report</w:t>
          </w:r>
        </w:p>
      </w:docPartBody>
    </w:docPart>
    <w:docPart>
      <w:docPartPr>
        <w:name w:val="7E75525621454C04A37D2C5E48A4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AA87F-884F-42F3-91D9-64DF7CDEFA9A}"/>
      </w:docPartPr>
      <w:docPartBody>
        <w:p w:rsidR="009F3DAA" w:rsidRDefault="009F3DAA">
          <w:pPr>
            <w:pStyle w:val="7E75525621454C04A37D2C5E48A46F20"/>
          </w:pPr>
          <w:r>
            <w:t>Principal Jeff Hay presented his report.</w:t>
          </w:r>
        </w:p>
      </w:docPartBody>
    </w:docPart>
    <w:docPart>
      <w:docPartPr>
        <w:name w:val="5684005DCECB431F88BE5E8864DE2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9BC06-DA1A-44B1-9F26-6E8CB452016F}"/>
      </w:docPartPr>
      <w:docPartBody>
        <w:p w:rsidR="009F3DAA" w:rsidRDefault="009F3DAA">
          <w:pPr>
            <w:pStyle w:val="5684005DCECB431F88BE5E8864DE2EF4"/>
          </w:pPr>
          <w:r>
            <w:t>New Business</w:t>
          </w:r>
        </w:p>
      </w:docPartBody>
    </w:docPart>
    <w:docPart>
      <w:docPartPr>
        <w:name w:val="C33D3441917B45198CBB0B5D2905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0EA0-1238-4DC0-B53E-34FB6BE83B9F}"/>
      </w:docPartPr>
      <w:docPartBody>
        <w:p w:rsidR="00EA4E20" w:rsidRDefault="009F3DAA">
          <w:pPr>
            <w:pStyle w:val="ListBullet"/>
          </w:pPr>
          <w:r>
            <w:t>Recap of Back to School night – September 9</w:t>
          </w:r>
        </w:p>
        <w:p w:rsidR="00EA4E20" w:rsidRDefault="009F3DAA">
          <w:pPr>
            <w:pStyle w:val="ListBullet"/>
          </w:pPr>
          <w:r>
            <w:t>Parent Education Programs – Counselors</w:t>
          </w:r>
        </w:p>
        <w:p w:rsidR="009F3DAA" w:rsidRDefault="009F3DAA">
          <w:pPr>
            <w:pStyle w:val="C33D3441917B45198CBB0B5D2905A1E9"/>
          </w:pPr>
          <w:r>
            <w:t>Teacher Grants Application Process – Oakdale Schools Foundati</w:t>
          </w:r>
          <w:r>
            <w:t>on</w:t>
          </w:r>
        </w:p>
      </w:docPartBody>
    </w:docPart>
    <w:docPart>
      <w:docPartPr>
        <w:name w:val="1CAFF70209D44F88AF894059071E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B8BA5-D8D1-4C1A-92CE-FBAFAC9FC68E}"/>
      </w:docPartPr>
      <w:docPartBody>
        <w:p w:rsidR="009F3DAA" w:rsidRDefault="009F3DAA">
          <w:pPr>
            <w:pStyle w:val="1CAFF70209D44F88AF894059071E41CB"/>
          </w:pPr>
          <w:r>
            <w:t>Committee Reports</w:t>
          </w:r>
        </w:p>
      </w:docPartBody>
    </w:docPart>
    <w:docPart>
      <w:docPartPr>
        <w:name w:val="1B88A7DA3B34458986E1A9E026139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9464-9E9E-41A0-9114-8B472BEEF6FD}"/>
      </w:docPartPr>
      <w:docPartBody>
        <w:p w:rsidR="009F3DAA" w:rsidRDefault="009F3DAA">
          <w:pPr>
            <w:pStyle w:val="1B88A7DA3B34458986E1A9E026139502"/>
          </w:pPr>
          <w:r>
            <w:t>Committee reports</w:t>
          </w:r>
        </w:p>
      </w:docPartBody>
    </w:docPart>
    <w:docPart>
      <w:docPartPr>
        <w:name w:val="6D353E31DA3348F99764129894B5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74E43-2916-48DD-A28D-77A75D1FA0CB}"/>
      </w:docPartPr>
      <w:docPartBody>
        <w:p w:rsidR="00EA4E20" w:rsidRDefault="009F3DAA" w:rsidP="00774146">
          <w:pPr>
            <w:pStyle w:val="ListBullet"/>
          </w:pPr>
          <w:r>
            <w:t>Membership</w:t>
          </w:r>
        </w:p>
        <w:p w:rsidR="00EA4E20" w:rsidRDefault="009F3DAA" w:rsidP="00774146">
          <w:pPr>
            <w:pStyle w:val="ListBullet"/>
          </w:pPr>
          <w:r>
            <w:t>Volunteers</w:t>
          </w:r>
        </w:p>
        <w:p w:rsidR="00EA4E20" w:rsidRDefault="009F3DAA" w:rsidP="00774146">
          <w:pPr>
            <w:pStyle w:val="ListBullet"/>
          </w:pPr>
          <w:r>
            <w:t>Newsletter</w:t>
          </w:r>
        </w:p>
        <w:p w:rsidR="009F3DAA" w:rsidRDefault="009F3DAA">
          <w:pPr>
            <w:pStyle w:val="6D353E31DA3348F99764129894B5589D"/>
          </w:pPr>
          <w:r>
            <w:t>Computer Support</w:t>
          </w:r>
        </w:p>
      </w:docPartBody>
    </w:docPart>
    <w:docPart>
      <w:docPartPr>
        <w:name w:val="344F93DC0B6E4210838E304DDC562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DAFA-04E8-4F94-8BC7-0798138927E1}"/>
      </w:docPartPr>
      <w:docPartBody>
        <w:p w:rsidR="009F3DAA" w:rsidRDefault="009F3DAA">
          <w:pPr>
            <w:pStyle w:val="344F93DC0B6E4210838E304DDC562272"/>
          </w:pPr>
          <w:r>
            <w:t>Announcements</w:t>
          </w:r>
        </w:p>
      </w:docPartBody>
    </w:docPart>
    <w:docPart>
      <w:docPartPr>
        <w:name w:val="11250D8929674EC6ABB5ED50CAAE9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27CAE-914A-4E4A-AB80-282BDED595E3}"/>
      </w:docPartPr>
      <w:docPartBody>
        <w:p w:rsidR="009F3DAA" w:rsidRDefault="009F3DAA">
          <w:pPr>
            <w:pStyle w:val="11250D8929674EC6ABB5ED50CAAE9835"/>
          </w:pPr>
          <w:r>
            <w:t>Enter Announcements</w:t>
          </w:r>
        </w:p>
      </w:docPartBody>
    </w:docPart>
    <w:docPart>
      <w:docPartPr>
        <w:name w:val="7853669F68B74A8D92A120D988D5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2C1D-5404-4098-9693-1CC599A2B763}"/>
      </w:docPartPr>
      <w:docPartBody>
        <w:p w:rsidR="009F3DAA" w:rsidRDefault="009F3DAA">
          <w:pPr>
            <w:pStyle w:val="7853669F68B74A8D92A120D988D5DCCC"/>
          </w:pPr>
          <w:r>
            <w:t>Next Meeting</w:t>
          </w:r>
        </w:p>
      </w:docPartBody>
    </w:docPart>
    <w:docPart>
      <w:docPartPr>
        <w:name w:val="B8D28C8835D14D6B953322C473EBA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DCC5-B52D-4489-ACC5-1ECEBD5702B4}"/>
      </w:docPartPr>
      <w:docPartBody>
        <w:p w:rsidR="009F3DAA" w:rsidRDefault="009F3DAA">
          <w:pPr>
            <w:pStyle w:val="B8D28C8835D14D6B953322C473EBA0E0"/>
          </w:pPr>
          <w:r>
            <w:t>Date | time</w:t>
          </w:r>
        </w:p>
      </w:docPartBody>
    </w:docPart>
    <w:docPart>
      <w:docPartPr>
        <w:name w:val="1454716921684FE79893745D1BBD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52EA3-8267-46AE-A7D2-80E9F99C1DA3}"/>
      </w:docPartPr>
      <w:docPartBody>
        <w:p w:rsidR="009F3DAA" w:rsidRDefault="009F3DAA">
          <w:pPr>
            <w:pStyle w:val="1454716921684FE79893745D1BBD03F5"/>
          </w:pPr>
          <w:r>
            <w:t>Location</w:t>
          </w:r>
        </w:p>
      </w:docPartBody>
    </w:docPart>
    <w:docPart>
      <w:docPartPr>
        <w:name w:val="BBD3E0F38D9C47FBBD9B746E59C82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803E-53E2-45E2-8FB1-680C2F99D21F}"/>
      </w:docPartPr>
      <w:docPartBody>
        <w:p w:rsidR="009F3DAA" w:rsidRDefault="009F3DAA">
          <w:pPr>
            <w:pStyle w:val="BBD3E0F38D9C47FBBD9B746E59C82124"/>
          </w:pPr>
          <w:r>
            <w:t>Motion to adjourn was made at 9:00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949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AA"/>
    <w:rsid w:val="009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6432CBA7144293A012F987B2CD429C">
    <w:name w:val="0A6432CBA7144293A012F987B2CD429C"/>
  </w:style>
  <w:style w:type="paragraph" w:customStyle="1" w:styleId="35D2D52DF8C444D4AD47212B57FA20AF">
    <w:name w:val="35D2D52DF8C444D4AD47212B57FA20AF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D92CB71120914EE8BA65BAB2BC8FB05A">
    <w:name w:val="D92CB71120914EE8BA65BAB2BC8FB05A"/>
  </w:style>
  <w:style w:type="paragraph" w:customStyle="1" w:styleId="39E39095E7A24D1AB6C9D1ABA5A12830">
    <w:name w:val="39E39095E7A24D1AB6C9D1ABA5A12830"/>
  </w:style>
  <w:style w:type="paragraph" w:customStyle="1" w:styleId="1859BD9C42DF4D18A1C7390234DFC8D8">
    <w:name w:val="1859BD9C42DF4D18A1C7390234DFC8D8"/>
  </w:style>
  <w:style w:type="paragraph" w:customStyle="1" w:styleId="80A5EE6BC4E54BDAA220CD133299A6B1">
    <w:name w:val="80A5EE6BC4E54BDAA220CD133299A6B1"/>
  </w:style>
  <w:style w:type="paragraph" w:customStyle="1" w:styleId="FB654ACE98924C95AA4E12465F4FCD26">
    <w:name w:val="FB654ACE98924C95AA4E12465F4FCD26"/>
  </w:style>
  <w:style w:type="paragraph" w:customStyle="1" w:styleId="0858B35FAFEC44A187EFE8FE76EF43E3">
    <w:name w:val="0858B35FAFEC44A187EFE8FE76EF43E3"/>
  </w:style>
  <w:style w:type="paragraph" w:customStyle="1" w:styleId="CB87709275E440D8AAEF523C51C82B0C">
    <w:name w:val="CB87709275E440D8AAEF523C51C82B0C"/>
  </w:style>
  <w:style w:type="paragraph" w:customStyle="1" w:styleId="13BF739F0D1E48B6A5F4B12A695DBAA1">
    <w:name w:val="13BF739F0D1E48B6A5F4B12A695DBAA1"/>
  </w:style>
  <w:style w:type="paragraph" w:customStyle="1" w:styleId="2E830B0902D242AA912B1FCF1158AFA0">
    <w:name w:val="2E830B0902D242AA912B1FCF1158AFA0"/>
  </w:style>
  <w:style w:type="paragraph" w:customStyle="1" w:styleId="5FDA9E86C5D8499E8B54C56222040112">
    <w:name w:val="5FDA9E86C5D8499E8B54C56222040112"/>
  </w:style>
  <w:style w:type="paragraph" w:customStyle="1" w:styleId="CFDE6B210B964801B45D465D56EB80E4">
    <w:name w:val="CFDE6B210B964801B45D465D56EB80E4"/>
  </w:style>
  <w:style w:type="paragraph" w:customStyle="1" w:styleId="AC2B842B5DF94B6B8250F4DA58AB8785">
    <w:name w:val="AC2B842B5DF94B6B8250F4DA58AB8785"/>
  </w:style>
  <w:style w:type="paragraph" w:customStyle="1" w:styleId="A37AEFC8277C4745A3779C47D3A8B446">
    <w:name w:val="A37AEFC8277C4745A3779C47D3A8B446"/>
  </w:style>
  <w:style w:type="paragraph" w:customStyle="1" w:styleId="B98BDC0E1E5645418280E9B5256D8742">
    <w:name w:val="B98BDC0E1E5645418280E9B5256D8742"/>
  </w:style>
  <w:style w:type="paragraph" w:customStyle="1" w:styleId="B6B163ED7D3E4E658D79DFB11A7D0C7E">
    <w:name w:val="B6B163ED7D3E4E658D79DFB11A7D0C7E"/>
  </w:style>
  <w:style w:type="paragraph" w:customStyle="1" w:styleId="871A9D647F3A4474B921948C05F6A38C">
    <w:name w:val="871A9D647F3A4474B921948C05F6A38C"/>
  </w:style>
  <w:style w:type="paragraph" w:customStyle="1" w:styleId="21B1B817D91C47F5B58A0030EA443000">
    <w:name w:val="21B1B817D91C47F5B58A0030EA443000"/>
  </w:style>
  <w:style w:type="paragraph" w:customStyle="1" w:styleId="E2F0DDBE470E45C9BAB8154ADFC90B12">
    <w:name w:val="E2F0DDBE470E45C9BAB8154ADFC90B12"/>
  </w:style>
  <w:style w:type="paragraph" w:customStyle="1" w:styleId="7E75525621454C04A37D2C5E48A46F20">
    <w:name w:val="7E75525621454C04A37D2C5E48A46F20"/>
  </w:style>
  <w:style w:type="paragraph" w:customStyle="1" w:styleId="5684005DCECB431F88BE5E8864DE2EF4">
    <w:name w:val="5684005DCECB431F88BE5E8864DE2EF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 w:bidi="ar-SA"/>
    </w:rPr>
  </w:style>
  <w:style w:type="paragraph" w:customStyle="1" w:styleId="C33D3441917B45198CBB0B5D2905A1E9">
    <w:name w:val="C33D3441917B45198CBB0B5D2905A1E9"/>
  </w:style>
  <w:style w:type="paragraph" w:customStyle="1" w:styleId="1CAFF70209D44F88AF894059071E41CB">
    <w:name w:val="1CAFF70209D44F88AF894059071E41CB"/>
  </w:style>
  <w:style w:type="paragraph" w:customStyle="1" w:styleId="1B88A7DA3B34458986E1A9E026139502">
    <w:name w:val="1B88A7DA3B34458986E1A9E026139502"/>
  </w:style>
  <w:style w:type="paragraph" w:customStyle="1" w:styleId="6D353E31DA3348F99764129894B5589D">
    <w:name w:val="6D353E31DA3348F99764129894B5589D"/>
  </w:style>
  <w:style w:type="paragraph" w:customStyle="1" w:styleId="344F93DC0B6E4210838E304DDC562272">
    <w:name w:val="344F93DC0B6E4210838E304DDC562272"/>
  </w:style>
  <w:style w:type="paragraph" w:customStyle="1" w:styleId="11250D8929674EC6ABB5ED50CAAE9835">
    <w:name w:val="11250D8929674EC6ABB5ED50CAAE9835"/>
  </w:style>
  <w:style w:type="paragraph" w:customStyle="1" w:styleId="7853669F68B74A8D92A120D988D5DCCC">
    <w:name w:val="7853669F68B74A8D92A120D988D5DCCC"/>
  </w:style>
  <w:style w:type="paragraph" w:customStyle="1" w:styleId="B8D28C8835D14D6B953322C473EBA0E0">
    <w:name w:val="B8D28C8835D14D6B953322C473EBA0E0"/>
  </w:style>
  <w:style w:type="paragraph" w:customStyle="1" w:styleId="1454716921684FE79893745D1BBD03F5">
    <w:name w:val="1454716921684FE79893745D1BBD03F5"/>
  </w:style>
  <w:style w:type="paragraph" w:customStyle="1" w:styleId="BBD3E0F38D9C47FBBD9B746E59C82124">
    <w:name w:val="BBD3E0F38D9C47FBBD9B746E59C82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tf03463088_win32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Adisak Intana</dc:creator>
  <cp:lastModifiedBy>Adisak Intana</cp:lastModifiedBy>
  <cp:revision>3</cp:revision>
  <dcterms:created xsi:type="dcterms:W3CDTF">2022-07-27T16:15:00Z</dcterms:created>
  <dcterms:modified xsi:type="dcterms:W3CDTF">2022-07-27T16:34:00Z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Docear4Word_StyleTitle">
    <vt:lpwstr>IEEE with URL</vt:lpwstr>
  </property>
</Properties>
</file>